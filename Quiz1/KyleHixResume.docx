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22C3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07DFE5F" wp14:editId="0A886F9B">
                <wp:simplePos x="0" y="0"/>
                <wp:positionH relativeFrom="page">
                  <wp:align>left</wp:align>
                </wp:positionH>
                <wp:positionV relativeFrom="paragraph">
                  <wp:posOffset>-349250</wp:posOffset>
                </wp:positionV>
                <wp:extent cx="77343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1A53" id="Rectangle 3" o:spid="_x0000_s1026" alt="&quot;&quot;" style="position:absolute;margin-left:0;margin-top:-27.5pt;width:609pt;height:11in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8"/>
        <w:gridCol w:w="1637"/>
        <w:gridCol w:w="1686"/>
        <w:gridCol w:w="954"/>
        <w:gridCol w:w="1128"/>
        <w:gridCol w:w="445"/>
        <w:gridCol w:w="1525"/>
        <w:gridCol w:w="17"/>
        <w:gridCol w:w="2862"/>
        <w:gridCol w:w="440"/>
      </w:tblGrid>
      <w:tr w:rsidR="00166F4D" w14:paraId="68638A4C" w14:textId="77777777" w:rsidTr="000F44F8">
        <w:tc>
          <w:tcPr>
            <w:tcW w:w="540" w:type="dxa"/>
          </w:tcPr>
          <w:p w14:paraId="31327838" w14:textId="77777777" w:rsidR="00166F4D" w:rsidRDefault="00166F4D" w:rsidP="000F44F8"/>
        </w:tc>
        <w:tc>
          <w:tcPr>
            <w:tcW w:w="9720" w:type="dxa"/>
            <w:gridSpan w:val="8"/>
          </w:tcPr>
          <w:p w14:paraId="783ACCF7" w14:textId="053D6125" w:rsidR="00166F4D" w:rsidRDefault="00F320CE" w:rsidP="000F44F8">
            <w:pPr>
              <w:pStyle w:val="Title"/>
            </w:pPr>
            <w:r>
              <w:t>Kyle Hix</w:t>
            </w:r>
          </w:p>
        </w:tc>
        <w:tc>
          <w:tcPr>
            <w:tcW w:w="450" w:type="dxa"/>
          </w:tcPr>
          <w:p w14:paraId="02D60AA8" w14:textId="77777777" w:rsidR="00166F4D" w:rsidRDefault="00166F4D" w:rsidP="000F44F8"/>
        </w:tc>
      </w:tr>
      <w:tr w:rsidR="00496674" w14:paraId="06ACCC8E" w14:textId="77777777" w:rsidTr="000F44F8">
        <w:tc>
          <w:tcPr>
            <w:tcW w:w="540" w:type="dxa"/>
          </w:tcPr>
          <w:p w14:paraId="4DBD7973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78E91A93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21AD6587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141CA3B8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9C17BBF" w14:textId="77777777" w:rsidR="00166F4D" w:rsidRDefault="00166F4D" w:rsidP="000F44F8"/>
        </w:tc>
        <w:tc>
          <w:tcPr>
            <w:tcW w:w="450" w:type="dxa"/>
          </w:tcPr>
          <w:p w14:paraId="7EB5272C" w14:textId="77777777" w:rsidR="00166F4D" w:rsidRDefault="00166F4D" w:rsidP="000F44F8"/>
        </w:tc>
      </w:tr>
      <w:tr w:rsidR="00166F4D" w14:paraId="50712202" w14:textId="77777777" w:rsidTr="000F44F8">
        <w:trPr>
          <w:trHeight w:val="665"/>
        </w:trPr>
        <w:tc>
          <w:tcPr>
            <w:tcW w:w="540" w:type="dxa"/>
          </w:tcPr>
          <w:p w14:paraId="2E3029F2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5F1E6" w14:textId="0F5E5886" w:rsidR="00040B57" w:rsidRPr="00040B57" w:rsidRDefault="00040B57" w:rsidP="00040B57">
            <w:pPr>
              <w:pStyle w:val="Subtitle"/>
            </w:pPr>
            <w:r>
              <w:t xml:space="preserve">(803) 795 – 7014 | </w:t>
            </w:r>
            <w:hyperlink r:id="rId11" w:history="1">
              <w:r w:rsidR="00496674" w:rsidRPr="00FC6C50">
                <w:rPr>
                  <w:rStyle w:val="Hyperlink"/>
                </w:rPr>
                <w:t>khix10@gmail.com</w:t>
              </w:r>
            </w:hyperlink>
            <w:r w:rsidR="00496674">
              <w:t xml:space="preserve"> | github: </w:t>
            </w:r>
            <w:hyperlink r:id="rId12" w:history="1">
              <w:r w:rsidR="009A7EDF" w:rsidRPr="00FC6C50">
                <w:rPr>
                  <w:rStyle w:val="Hyperlink"/>
                </w:rPr>
                <w:t>github.com/kylehix10</w:t>
              </w:r>
            </w:hyperlink>
          </w:p>
        </w:tc>
        <w:tc>
          <w:tcPr>
            <w:tcW w:w="450" w:type="dxa"/>
          </w:tcPr>
          <w:p w14:paraId="2CDDB4E3" w14:textId="77777777" w:rsidR="00166F4D" w:rsidRDefault="00166F4D" w:rsidP="000F44F8"/>
        </w:tc>
      </w:tr>
      <w:tr w:rsidR="00496674" w14:paraId="2F98DE3A" w14:textId="77777777" w:rsidTr="000F44F8">
        <w:trPr>
          <w:trHeight w:val="350"/>
        </w:trPr>
        <w:tc>
          <w:tcPr>
            <w:tcW w:w="540" w:type="dxa"/>
          </w:tcPr>
          <w:p w14:paraId="1F3293C0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725AEB3D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24FF6FBC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766E3A6A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7DC3DA68" w14:textId="77777777" w:rsidR="00166F4D" w:rsidRDefault="00166F4D" w:rsidP="000F44F8"/>
        </w:tc>
        <w:tc>
          <w:tcPr>
            <w:tcW w:w="450" w:type="dxa"/>
          </w:tcPr>
          <w:p w14:paraId="5D9EC92E" w14:textId="77777777" w:rsidR="00166F4D" w:rsidRDefault="00166F4D" w:rsidP="000F44F8"/>
        </w:tc>
      </w:tr>
      <w:tr w:rsidR="00496674" w14:paraId="7D5C316F" w14:textId="77777777" w:rsidTr="00166F4D">
        <w:trPr>
          <w:trHeight w:val="405"/>
        </w:trPr>
        <w:tc>
          <w:tcPr>
            <w:tcW w:w="540" w:type="dxa"/>
          </w:tcPr>
          <w:p w14:paraId="16921BDB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7E4370A7" w14:textId="03B8678A" w:rsidR="00166F4D" w:rsidRPr="00040B57" w:rsidRDefault="007A60E5" w:rsidP="000F44F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1724" w:type="dxa"/>
          </w:tcPr>
          <w:p w14:paraId="7C45BD89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1A852F2D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026F9550" w14:textId="78A66EED" w:rsidR="00166F4D" w:rsidRPr="00040B57" w:rsidRDefault="00496674" w:rsidP="0016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2025" w:type="dxa"/>
            <w:gridSpan w:val="3"/>
          </w:tcPr>
          <w:p w14:paraId="0DBFC7E0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11639D7E" w14:textId="77777777" w:rsidR="00166F4D" w:rsidRDefault="00166F4D" w:rsidP="000F44F8"/>
        </w:tc>
        <w:tc>
          <w:tcPr>
            <w:tcW w:w="450" w:type="dxa"/>
          </w:tcPr>
          <w:p w14:paraId="359DAF55" w14:textId="77777777" w:rsidR="00166F4D" w:rsidRDefault="00166F4D" w:rsidP="000F44F8"/>
        </w:tc>
      </w:tr>
      <w:tr w:rsidR="00496674" w14:paraId="762E4A41" w14:textId="77777777" w:rsidTr="00166F4D">
        <w:trPr>
          <w:trHeight w:val="3140"/>
        </w:trPr>
        <w:tc>
          <w:tcPr>
            <w:tcW w:w="540" w:type="dxa"/>
          </w:tcPr>
          <w:p w14:paraId="54E15C32" w14:textId="77777777" w:rsidR="00166F4D" w:rsidRDefault="00166F4D" w:rsidP="000F44F8"/>
        </w:tc>
        <w:tc>
          <w:tcPr>
            <w:tcW w:w="2894" w:type="dxa"/>
            <w:gridSpan w:val="2"/>
          </w:tcPr>
          <w:p w14:paraId="624078AC" w14:textId="77777777" w:rsidR="007A60E5" w:rsidRDefault="007A60E5" w:rsidP="007A60E5">
            <w:pPr>
              <w:pStyle w:val="Heading2"/>
            </w:pPr>
            <w:r>
              <w:t>• Programming</w:t>
            </w:r>
          </w:p>
          <w:p w14:paraId="5E625013" w14:textId="212D9BBF" w:rsidR="007A60E5" w:rsidRDefault="007A60E5" w:rsidP="007A60E5">
            <w:pPr>
              <w:pStyle w:val="Heading2"/>
            </w:pPr>
            <w:r>
              <w:t>Java • C++ • SQL • HTML</w:t>
            </w:r>
          </w:p>
          <w:p w14:paraId="7CA6D0D3" w14:textId="77777777" w:rsidR="007A60E5" w:rsidRDefault="007A60E5" w:rsidP="007A60E5">
            <w:pPr>
              <w:pStyle w:val="Heading2"/>
            </w:pPr>
            <w:r>
              <w:t>• Data Collection, Processing, and Analysis</w:t>
            </w:r>
          </w:p>
          <w:p w14:paraId="26A62C62" w14:textId="77777777" w:rsidR="007A60E5" w:rsidRDefault="007A60E5" w:rsidP="007A60E5">
            <w:pPr>
              <w:pStyle w:val="Heading2"/>
            </w:pPr>
            <w:r>
              <w:t>• Communicate Information Orally and in Writing</w:t>
            </w:r>
          </w:p>
          <w:p w14:paraId="643E1F2C" w14:textId="3BA63684" w:rsidR="007A60E5" w:rsidRDefault="007A60E5" w:rsidP="007A60E5">
            <w:pPr>
              <w:pStyle w:val="Heading2"/>
            </w:pPr>
            <w:r>
              <w:t>• Microsoft Office Programs</w:t>
            </w:r>
          </w:p>
          <w:p w14:paraId="2059024E" w14:textId="768883F1" w:rsidR="007A60E5" w:rsidRPr="007A60E5" w:rsidRDefault="007A60E5" w:rsidP="007A60E5">
            <w:r>
              <w:t>• CAD (Solidworks)</w:t>
            </w:r>
          </w:p>
          <w:p w14:paraId="3E3EBAF8" w14:textId="77777777" w:rsidR="007A60E5" w:rsidRDefault="007A60E5" w:rsidP="007A60E5">
            <w:pPr>
              <w:pStyle w:val="Heading2"/>
            </w:pPr>
            <w:r>
              <w:t>• Management</w:t>
            </w:r>
          </w:p>
          <w:p w14:paraId="079789B9" w14:textId="1EA4C95C" w:rsidR="007A60E5" w:rsidRDefault="007A60E5" w:rsidP="007A60E5">
            <w:pPr>
              <w:pStyle w:val="Heading2"/>
            </w:pPr>
            <w:r>
              <w:t xml:space="preserve">• </w:t>
            </w:r>
            <w:r w:rsidR="00973940">
              <w:t>Agile</w:t>
            </w:r>
          </w:p>
          <w:p w14:paraId="795876D0" w14:textId="2F2E5132" w:rsidR="00040B57" w:rsidRPr="00040B57" w:rsidRDefault="00040B57" w:rsidP="0031727E">
            <w:pPr>
              <w:pStyle w:val="Heading2"/>
              <w:spacing w:line="240" w:lineRule="auto"/>
            </w:pPr>
          </w:p>
        </w:tc>
        <w:tc>
          <w:tcPr>
            <w:tcW w:w="976" w:type="dxa"/>
          </w:tcPr>
          <w:p w14:paraId="51D2EFEA" w14:textId="77777777" w:rsidR="00166F4D" w:rsidRDefault="00166F4D" w:rsidP="000F44F8"/>
        </w:tc>
        <w:tc>
          <w:tcPr>
            <w:tcW w:w="5850" w:type="dxa"/>
            <w:gridSpan w:val="5"/>
          </w:tcPr>
          <w:p w14:paraId="795E41C4" w14:textId="77777777" w:rsidR="00166F4D" w:rsidRDefault="00496674" w:rsidP="00040B57">
            <w:r>
              <w:rPr>
                <w:b/>
                <w:bCs/>
              </w:rPr>
              <w:t>Language Learning Application</w:t>
            </w:r>
            <w:r>
              <w:t xml:space="preserve"> | Java &amp; JavaFX</w:t>
            </w:r>
          </w:p>
          <w:p w14:paraId="5A58F740" w14:textId="6E930C0C" w:rsidR="00496674" w:rsidRDefault="00496674" w:rsidP="00040B57">
            <w:r>
              <w:t>A phone application where users can study a language and keep track of their progress.</w:t>
            </w:r>
          </w:p>
          <w:p w14:paraId="6CB33803" w14:textId="23D594A5" w:rsidR="007A60E5" w:rsidRDefault="007A60E5" w:rsidP="00040B57">
            <w:r>
              <w:t>Role: Project Manager</w:t>
            </w:r>
          </w:p>
          <w:p w14:paraId="51D2ED27" w14:textId="4439CE3F" w:rsidR="00496674" w:rsidRDefault="00496674" w:rsidP="00040B57">
            <w:r>
              <w:t>O Designed using UML diagrams</w:t>
            </w:r>
          </w:p>
          <w:p w14:paraId="5007FC20" w14:textId="3B99399D" w:rsidR="00496674" w:rsidRDefault="00496674" w:rsidP="00040B57">
            <w:r>
              <w:t>O Utilized SCRUM boards to manage and monitor completion of tasks.</w:t>
            </w:r>
          </w:p>
          <w:p w14:paraId="074F4C5E" w14:textId="46E118C5" w:rsidR="0031727E" w:rsidRDefault="00496674" w:rsidP="00040B57">
            <w:r>
              <w:t>O Constructed the GUI using JavaFX in Scenebuilder.</w:t>
            </w:r>
          </w:p>
          <w:p w14:paraId="11C79A85" w14:textId="77777777" w:rsidR="0031727E" w:rsidRDefault="00A7175C" w:rsidP="00040B57">
            <w:pPr>
              <w:rPr>
                <w:b/>
                <w:bCs/>
              </w:rPr>
            </w:pPr>
            <w:r>
              <w:rPr>
                <w:b/>
                <w:bCs/>
              </w:rPr>
              <w:t>Current Project</w:t>
            </w:r>
            <w:r w:rsidR="0031727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: </w:t>
            </w:r>
          </w:p>
          <w:p w14:paraId="42E4A2CC" w14:textId="717EA533" w:rsidR="0031727E" w:rsidRDefault="007A60E5" w:rsidP="00040B57">
            <w:pPr>
              <w:rPr>
                <w:b/>
                <w:bCs/>
              </w:rPr>
            </w:pPr>
            <w:r>
              <w:rPr>
                <w:b/>
                <w:bCs/>
              </w:rPr>
              <w:t>Property Management Software</w:t>
            </w:r>
            <w:r w:rsidR="0031727E">
              <w:rPr>
                <w:b/>
                <w:bCs/>
              </w:rPr>
              <w:t xml:space="preserve"> | King Tree Investment LLC</w:t>
            </w:r>
          </w:p>
          <w:p w14:paraId="06C89F40" w14:textId="3B818701" w:rsidR="0031727E" w:rsidRPr="0031727E" w:rsidRDefault="0031727E" w:rsidP="00040B57">
            <w:r>
              <w:t>Java &amp; JavaFX: A</w:t>
            </w:r>
            <w:r w:rsidR="007A60E5">
              <w:t xml:space="preserve">n application </w:t>
            </w:r>
            <w:r>
              <w:t>that calculates the total cost of renovations, profit gained, and what to offer the seller. Data is saved for each individual property.</w:t>
            </w:r>
          </w:p>
          <w:p w14:paraId="416B30D2" w14:textId="317F96CA" w:rsidR="00496674" w:rsidRDefault="009A7EDF" w:rsidP="00040B57">
            <w:r>
              <w:rPr>
                <w:b/>
                <w:bCs/>
              </w:rPr>
              <w:t xml:space="preserve">Athlete Statistics Recorder </w:t>
            </w:r>
            <w:r>
              <w:t>| Java &amp; JavaFX</w:t>
            </w:r>
          </w:p>
          <w:p w14:paraId="755FF03E" w14:textId="7C906D29" w:rsidR="00A7175C" w:rsidRPr="009A7EDF" w:rsidRDefault="009A7EDF" w:rsidP="00040B57">
            <w:r>
              <w:t>A program to quickly update an athlete’s stats during the competition and keep track of team scores and records.</w:t>
            </w:r>
          </w:p>
          <w:p w14:paraId="244AC2A5" w14:textId="53DEC24C" w:rsidR="00496674" w:rsidRPr="00496674" w:rsidRDefault="00496674" w:rsidP="00A7175C"/>
        </w:tc>
        <w:tc>
          <w:tcPr>
            <w:tcW w:w="450" w:type="dxa"/>
          </w:tcPr>
          <w:p w14:paraId="6319F73A" w14:textId="61B452F3" w:rsidR="00166F4D" w:rsidRDefault="000F321B" w:rsidP="000F44F8">
            <w:r>
              <w:t xml:space="preserve"> </w:t>
            </w:r>
          </w:p>
        </w:tc>
      </w:tr>
      <w:tr w:rsidR="00496674" w14:paraId="5D94A8D5" w14:textId="77777777" w:rsidTr="00892BB6">
        <w:trPr>
          <w:trHeight w:val="423"/>
        </w:trPr>
        <w:tc>
          <w:tcPr>
            <w:tcW w:w="540" w:type="dxa"/>
          </w:tcPr>
          <w:p w14:paraId="68E385D0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7B917378" w14:textId="05898F02" w:rsidR="00166F4D" w:rsidRPr="00040B57" w:rsidRDefault="007A60E5" w:rsidP="000F44F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  <w:r w:rsidR="00166F4D" w:rsidRPr="00040B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4" w:type="dxa"/>
          </w:tcPr>
          <w:p w14:paraId="1607CCEA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44CEC79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5618B207" w14:textId="33A7A111" w:rsidR="00166F4D" w:rsidRPr="00040B57" w:rsidRDefault="00496674" w:rsidP="0016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  <w:r w:rsidR="00166F4D" w:rsidRPr="00040B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gridSpan w:val="2"/>
          </w:tcPr>
          <w:p w14:paraId="0C7288BE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20F49E78" w14:textId="77777777" w:rsidR="00166F4D" w:rsidRDefault="00166F4D" w:rsidP="000F44F8"/>
        </w:tc>
        <w:tc>
          <w:tcPr>
            <w:tcW w:w="450" w:type="dxa"/>
          </w:tcPr>
          <w:p w14:paraId="637012F8" w14:textId="77777777" w:rsidR="00166F4D" w:rsidRDefault="00166F4D" w:rsidP="000F44F8"/>
        </w:tc>
      </w:tr>
      <w:tr w:rsidR="00496674" w14:paraId="76AFE08B" w14:textId="77777777" w:rsidTr="00E41CE0">
        <w:trPr>
          <w:trHeight w:val="2978"/>
        </w:trPr>
        <w:tc>
          <w:tcPr>
            <w:tcW w:w="540" w:type="dxa"/>
          </w:tcPr>
          <w:p w14:paraId="2B1DCD12" w14:textId="77777777" w:rsidR="00166F4D" w:rsidRDefault="00166F4D" w:rsidP="000F44F8"/>
        </w:tc>
        <w:tc>
          <w:tcPr>
            <w:tcW w:w="2894" w:type="dxa"/>
            <w:gridSpan w:val="2"/>
          </w:tcPr>
          <w:p w14:paraId="4657FADD" w14:textId="77777777" w:rsidR="007A60E5" w:rsidRDefault="007A60E5" w:rsidP="007A60E5">
            <w:pPr>
              <w:pStyle w:val="Heading2"/>
              <w:spacing w:line="240" w:lineRule="auto"/>
            </w:pPr>
            <w:r>
              <w:t xml:space="preserve">Bachelor of Science: </w:t>
            </w:r>
          </w:p>
          <w:p w14:paraId="383FC52E" w14:textId="77777777" w:rsidR="007A60E5" w:rsidRDefault="007A60E5" w:rsidP="007A60E5">
            <w:pPr>
              <w:pStyle w:val="Heading2"/>
              <w:spacing w:line="240" w:lineRule="auto"/>
            </w:pPr>
            <w:r>
              <w:t>Computer Science ‘26</w:t>
            </w:r>
          </w:p>
          <w:p w14:paraId="017C47D6" w14:textId="77777777" w:rsidR="007A60E5" w:rsidRDefault="007A60E5" w:rsidP="007A60E5">
            <w:pPr>
              <w:pStyle w:val="Heading2"/>
              <w:spacing w:line="240" w:lineRule="auto"/>
            </w:pPr>
            <w:r>
              <w:t>University of South Carolina – Columbia, SC</w:t>
            </w:r>
          </w:p>
          <w:p w14:paraId="17DC9338" w14:textId="77777777" w:rsidR="007A60E5" w:rsidRDefault="007A60E5" w:rsidP="007A60E5">
            <w:pPr>
              <w:pStyle w:val="Heading2"/>
              <w:spacing w:line="240" w:lineRule="auto"/>
            </w:pPr>
          </w:p>
          <w:p w14:paraId="040880D9" w14:textId="77777777" w:rsidR="007A60E5" w:rsidRDefault="007A60E5" w:rsidP="007A60E5">
            <w:pPr>
              <w:pStyle w:val="Heading2"/>
              <w:spacing w:line="240" w:lineRule="auto"/>
            </w:pPr>
            <w:r>
              <w:t>Master of Science: Biological Sciences ‘22</w:t>
            </w:r>
          </w:p>
          <w:p w14:paraId="5543B7F8" w14:textId="77777777" w:rsidR="007A60E5" w:rsidRDefault="007A60E5" w:rsidP="007A60E5">
            <w:pPr>
              <w:pStyle w:val="Heading2"/>
              <w:spacing w:line="240" w:lineRule="auto"/>
            </w:pPr>
            <w:r>
              <w:t xml:space="preserve">Clemson University– Clemson, SC </w:t>
            </w:r>
          </w:p>
          <w:p w14:paraId="21F590F5" w14:textId="77777777" w:rsidR="007A60E5" w:rsidRDefault="007A60E5" w:rsidP="007A60E5">
            <w:pPr>
              <w:pStyle w:val="Heading2"/>
            </w:pPr>
          </w:p>
          <w:p w14:paraId="64C6B95B" w14:textId="77777777" w:rsidR="007A60E5" w:rsidRDefault="007A60E5" w:rsidP="007A60E5">
            <w:pPr>
              <w:pStyle w:val="Heading2"/>
              <w:spacing w:line="240" w:lineRule="auto"/>
            </w:pPr>
            <w:r>
              <w:t>Bachelor of Science: Biological Sciences ‘19</w:t>
            </w:r>
          </w:p>
          <w:p w14:paraId="60681267" w14:textId="36C1B44C" w:rsidR="000F321B" w:rsidRPr="000F321B" w:rsidRDefault="007A60E5" w:rsidP="007A60E5">
            <w:r>
              <w:t>University of South Carolina – Columbia, SC</w:t>
            </w:r>
          </w:p>
        </w:tc>
        <w:tc>
          <w:tcPr>
            <w:tcW w:w="976" w:type="dxa"/>
          </w:tcPr>
          <w:p w14:paraId="1396F128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38CAE72F" w14:textId="77777777" w:rsidR="00040B57" w:rsidRDefault="00040B57" w:rsidP="00040B57">
            <w:r w:rsidRPr="00040B57">
              <w:rPr>
                <w:b/>
                <w:bCs/>
              </w:rPr>
              <w:t>Undergraduate Teaching Assistant</w:t>
            </w:r>
            <w:r>
              <w:t xml:space="preserve"> • University of South Carolina : 08/2024 – Current</w:t>
            </w:r>
          </w:p>
          <w:p w14:paraId="5B13C1E6" w14:textId="77777777" w:rsidR="00040B57" w:rsidRDefault="00040B57" w:rsidP="00040B57">
            <w:r>
              <w:t>O Algorithmic Design I</w:t>
            </w:r>
          </w:p>
          <w:p w14:paraId="1D09340D" w14:textId="08315C30" w:rsidR="00040B57" w:rsidRDefault="00040B57" w:rsidP="00040B57">
            <w:r>
              <w:t xml:space="preserve">O Assist in teaching students the fundamentals of object-oriented programming. </w:t>
            </w:r>
          </w:p>
          <w:p w14:paraId="685C5946" w14:textId="77777777" w:rsidR="0031727E" w:rsidRDefault="0031727E" w:rsidP="00040B57"/>
          <w:p w14:paraId="051E8542" w14:textId="77777777" w:rsidR="00040B57" w:rsidRDefault="00040B57" w:rsidP="00040B57">
            <w:r w:rsidRPr="00040B57">
              <w:rPr>
                <w:b/>
                <w:bCs/>
              </w:rPr>
              <w:t>Science Educator</w:t>
            </w:r>
            <w:r>
              <w:t xml:space="preserve"> • Beaufort Middle School • Beaufort County School District : 07/2020 – 06/2023</w:t>
            </w:r>
          </w:p>
          <w:p w14:paraId="7EEAE0BB" w14:textId="77777777" w:rsidR="00040B57" w:rsidRDefault="00040B57" w:rsidP="00040B57">
            <w:r>
              <w:t xml:space="preserve">O Progress monitored students to track trends in their growth. Maintained assessment graded and worked closely with students to obtain mastery of objective. </w:t>
            </w:r>
          </w:p>
          <w:p w14:paraId="13BC6923" w14:textId="77777777" w:rsidR="00040B57" w:rsidRDefault="00040B57" w:rsidP="00040B57">
            <w:r>
              <w:t xml:space="preserve">O Demonstrated positive and effective classroom management skills. </w:t>
            </w:r>
          </w:p>
          <w:p w14:paraId="3E1A194A" w14:textId="77777777" w:rsidR="00040B57" w:rsidRDefault="00040B57" w:rsidP="00040B57">
            <w:r>
              <w:t xml:space="preserve">O Planned, prepared, and taught lesson plans, which provided students with differentiated instruction. </w:t>
            </w:r>
          </w:p>
          <w:p w14:paraId="0A4900DB" w14:textId="77777777" w:rsidR="00040B57" w:rsidRDefault="00040B57" w:rsidP="00040B57">
            <w:r>
              <w:t xml:space="preserve">O Designed innovative science curricula to engage students and promote critical thinking. </w:t>
            </w:r>
          </w:p>
          <w:p w14:paraId="2DB28449" w14:textId="77777777" w:rsidR="00040B57" w:rsidRDefault="00040B57" w:rsidP="00040B57">
            <w:r>
              <w:t>O Coordinated and collaborated with other faculty members to improve school climate and instruction.</w:t>
            </w:r>
          </w:p>
          <w:p w14:paraId="5B6601CF" w14:textId="77777777" w:rsidR="00166F4D" w:rsidRPr="00E35677" w:rsidRDefault="00166F4D" w:rsidP="00166F4D"/>
          <w:p w14:paraId="05FD7F5B" w14:textId="57E4CFCB" w:rsidR="00166F4D" w:rsidRDefault="00166F4D" w:rsidP="00F320CE"/>
        </w:tc>
        <w:tc>
          <w:tcPr>
            <w:tcW w:w="450" w:type="dxa"/>
          </w:tcPr>
          <w:p w14:paraId="690B6F0B" w14:textId="77777777" w:rsidR="00166F4D" w:rsidRDefault="00166F4D" w:rsidP="000F44F8"/>
        </w:tc>
      </w:tr>
      <w:tr w:rsidR="00496674" w14:paraId="7A0762CB" w14:textId="77777777" w:rsidTr="00166F4D">
        <w:trPr>
          <w:trHeight w:val="423"/>
        </w:trPr>
        <w:tc>
          <w:tcPr>
            <w:tcW w:w="540" w:type="dxa"/>
          </w:tcPr>
          <w:p w14:paraId="544635BF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2488C6F7" w14:textId="28A6AE9C" w:rsidR="00166F4D" w:rsidRPr="00040B57" w:rsidRDefault="00F320CE" w:rsidP="000F44F8">
            <w:pPr>
              <w:pStyle w:val="Heading1"/>
              <w:rPr>
                <w:sz w:val="24"/>
                <w:szCs w:val="24"/>
              </w:rPr>
            </w:pPr>
            <w:r w:rsidRPr="00040B57">
              <w:rPr>
                <w:sz w:val="24"/>
                <w:szCs w:val="24"/>
              </w:rPr>
              <w:t>CourseWork</w:t>
            </w:r>
          </w:p>
        </w:tc>
        <w:tc>
          <w:tcPr>
            <w:tcW w:w="1724" w:type="dxa"/>
          </w:tcPr>
          <w:p w14:paraId="2E45BEC2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4B3E7D3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44D17134" w14:textId="77777777" w:rsidR="00166F4D" w:rsidRDefault="00166F4D" w:rsidP="000F44F8"/>
        </w:tc>
        <w:tc>
          <w:tcPr>
            <w:tcW w:w="450" w:type="dxa"/>
          </w:tcPr>
          <w:p w14:paraId="31F0B2C8" w14:textId="77777777" w:rsidR="00166F4D" w:rsidRDefault="00166F4D" w:rsidP="000F44F8"/>
        </w:tc>
      </w:tr>
      <w:tr w:rsidR="00496674" w14:paraId="7AD6D237" w14:textId="77777777" w:rsidTr="00166F4D">
        <w:trPr>
          <w:trHeight w:val="423"/>
        </w:trPr>
        <w:tc>
          <w:tcPr>
            <w:tcW w:w="540" w:type="dxa"/>
          </w:tcPr>
          <w:p w14:paraId="0865F22C" w14:textId="77777777" w:rsidR="00166F4D" w:rsidRDefault="00166F4D" w:rsidP="000F44F8"/>
        </w:tc>
        <w:tc>
          <w:tcPr>
            <w:tcW w:w="2894" w:type="dxa"/>
            <w:gridSpan w:val="2"/>
          </w:tcPr>
          <w:p w14:paraId="35544B6A" w14:textId="77777777" w:rsidR="00F320CE" w:rsidRDefault="00F320CE" w:rsidP="00F320CE">
            <w:pPr>
              <w:pStyle w:val="Heading2"/>
            </w:pPr>
            <w:r>
              <w:t>• Software Engineering</w:t>
            </w:r>
          </w:p>
          <w:p w14:paraId="7DDE0323" w14:textId="4057C9E4" w:rsidR="00F320CE" w:rsidRDefault="00F320CE" w:rsidP="00F320CE">
            <w:pPr>
              <w:pStyle w:val="Heading2"/>
            </w:pPr>
            <w:r>
              <w:t>• Adv</w:t>
            </w:r>
            <w:r w:rsidR="0031727E">
              <w:t>.</w:t>
            </w:r>
            <w:r>
              <w:t xml:space="preserve"> Programming Techniques.</w:t>
            </w:r>
          </w:p>
          <w:p w14:paraId="492B498E" w14:textId="77777777" w:rsidR="00F320CE" w:rsidRDefault="00F320CE" w:rsidP="00F320CE">
            <w:pPr>
              <w:pStyle w:val="Heading2"/>
            </w:pPr>
            <w:r>
              <w:t>• Unix/Linux Fundamentals</w:t>
            </w:r>
          </w:p>
          <w:p w14:paraId="516831E7" w14:textId="77777777" w:rsidR="00166F4D" w:rsidRDefault="00F320CE" w:rsidP="00F320CE">
            <w:pPr>
              <w:pStyle w:val="Heading2"/>
            </w:pPr>
            <w:r>
              <w:t>• Digital Logic Design</w:t>
            </w:r>
          </w:p>
          <w:p w14:paraId="1AC36109" w14:textId="6BCCB7E9" w:rsidR="00F320CE" w:rsidRDefault="00F320CE" w:rsidP="00F320CE">
            <w:r>
              <w:t>• Algorithmic Design</w:t>
            </w:r>
          </w:p>
          <w:p w14:paraId="674D9168" w14:textId="4BAF1DBD" w:rsidR="00F320CE" w:rsidRDefault="00F320CE" w:rsidP="00F320CE">
            <w:r>
              <w:t>• Data Structures and Algorithms (SP 25)</w:t>
            </w:r>
          </w:p>
          <w:p w14:paraId="6C5E8E5C" w14:textId="02E51444" w:rsidR="00F320CE" w:rsidRDefault="00F320CE" w:rsidP="00F320CE">
            <w:r>
              <w:t>• Operating Systems (SP 25)</w:t>
            </w:r>
          </w:p>
          <w:p w14:paraId="74F73C9E" w14:textId="651ECBB2" w:rsidR="00F320CE" w:rsidRPr="00F320CE" w:rsidRDefault="00F320CE" w:rsidP="00F320CE">
            <w:r>
              <w:t>• Intro to Computer Networks                                                                                       (SP 25)</w:t>
            </w:r>
          </w:p>
        </w:tc>
        <w:tc>
          <w:tcPr>
            <w:tcW w:w="976" w:type="dxa"/>
          </w:tcPr>
          <w:p w14:paraId="4BDD6C9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089AB133" w14:textId="77777777" w:rsidR="00166F4D" w:rsidRDefault="00166F4D" w:rsidP="000F44F8"/>
        </w:tc>
        <w:tc>
          <w:tcPr>
            <w:tcW w:w="450" w:type="dxa"/>
          </w:tcPr>
          <w:p w14:paraId="318C9FAF" w14:textId="77777777" w:rsidR="00166F4D" w:rsidRDefault="00166F4D" w:rsidP="000F44F8"/>
        </w:tc>
      </w:tr>
    </w:tbl>
    <w:p w14:paraId="1E4B796D" w14:textId="77777777" w:rsidR="00E41AB4" w:rsidRPr="00173B36" w:rsidRDefault="00E41AB4" w:rsidP="0031727E"/>
    <w:sectPr w:rsidR="00E41AB4" w:rsidRPr="00173B36" w:rsidSect="009C1AE9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BDE06" w14:textId="77777777" w:rsidR="00A45434" w:rsidRDefault="00A45434" w:rsidP="00BA3E51">
      <w:r>
        <w:separator/>
      </w:r>
    </w:p>
  </w:endnote>
  <w:endnote w:type="continuationSeparator" w:id="0">
    <w:p w14:paraId="6287DFB0" w14:textId="77777777" w:rsidR="00A45434" w:rsidRDefault="00A45434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447BD" w14:textId="77777777" w:rsidR="00A45434" w:rsidRDefault="00A45434" w:rsidP="00BA3E51">
      <w:r>
        <w:separator/>
      </w:r>
    </w:p>
  </w:footnote>
  <w:footnote w:type="continuationSeparator" w:id="0">
    <w:p w14:paraId="5ED2718B" w14:textId="77777777" w:rsidR="00A45434" w:rsidRDefault="00A45434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B4F08"/>
    <w:multiLevelType w:val="hybridMultilevel"/>
    <w:tmpl w:val="62B05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8531C"/>
    <w:multiLevelType w:val="hybridMultilevel"/>
    <w:tmpl w:val="5ECE8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425176"/>
    <w:multiLevelType w:val="hybridMultilevel"/>
    <w:tmpl w:val="F80EE8CC"/>
    <w:lvl w:ilvl="0" w:tplc="925EAB1C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4"/>
  </w:num>
  <w:num w:numId="2" w16cid:durableId="1347056077">
    <w:abstractNumId w:val="3"/>
  </w:num>
  <w:num w:numId="3" w16cid:durableId="1427580610">
    <w:abstractNumId w:val="6"/>
  </w:num>
  <w:num w:numId="4" w16cid:durableId="1627155122">
    <w:abstractNumId w:val="0"/>
  </w:num>
  <w:num w:numId="5" w16cid:durableId="1119883638">
    <w:abstractNumId w:val="7"/>
  </w:num>
  <w:num w:numId="6" w16cid:durableId="1369068314">
    <w:abstractNumId w:val="5"/>
  </w:num>
  <w:num w:numId="7" w16cid:durableId="702897863">
    <w:abstractNumId w:val="2"/>
  </w:num>
  <w:num w:numId="8" w16cid:durableId="67850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CE"/>
    <w:rsid w:val="0000675F"/>
    <w:rsid w:val="00021DEC"/>
    <w:rsid w:val="00040B57"/>
    <w:rsid w:val="00041F8A"/>
    <w:rsid w:val="000456C2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21B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1957"/>
    <w:rsid w:val="001E5794"/>
    <w:rsid w:val="001F6D5E"/>
    <w:rsid w:val="002007E4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18E1"/>
    <w:rsid w:val="002D5478"/>
    <w:rsid w:val="002E013D"/>
    <w:rsid w:val="00302AC1"/>
    <w:rsid w:val="0031727E"/>
    <w:rsid w:val="00317455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352A"/>
    <w:rsid w:val="00495E97"/>
    <w:rsid w:val="00496674"/>
    <w:rsid w:val="004A4C74"/>
    <w:rsid w:val="004D4E80"/>
    <w:rsid w:val="004E5226"/>
    <w:rsid w:val="004E6AB2"/>
    <w:rsid w:val="004E70E8"/>
    <w:rsid w:val="00520C5D"/>
    <w:rsid w:val="005219EA"/>
    <w:rsid w:val="00535F87"/>
    <w:rsid w:val="00551C2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2560C"/>
    <w:rsid w:val="00645019"/>
    <w:rsid w:val="0067056E"/>
    <w:rsid w:val="0068094B"/>
    <w:rsid w:val="00686284"/>
    <w:rsid w:val="006959E4"/>
    <w:rsid w:val="006F76B2"/>
    <w:rsid w:val="00716542"/>
    <w:rsid w:val="007337AD"/>
    <w:rsid w:val="0073402D"/>
    <w:rsid w:val="00755988"/>
    <w:rsid w:val="00780ADA"/>
    <w:rsid w:val="00792D43"/>
    <w:rsid w:val="007A60E5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73F36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73940"/>
    <w:rsid w:val="0098447D"/>
    <w:rsid w:val="00984A59"/>
    <w:rsid w:val="00986331"/>
    <w:rsid w:val="009A6667"/>
    <w:rsid w:val="009A707B"/>
    <w:rsid w:val="009A7EDF"/>
    <w:rsid w:val="009B2B04"/>
    <w:rsid w:val="009C1AE9"/>
    <w:rsid w:val="009C7105"/>
    <w:rsid w:val="00A122BB"/>
    <w:rsid w:val="00A35F73"/>
    <w:rsid w:val="00A37F9E"/>
    <w:rsid w:val="00A45434"/>
    <w:rsid w:val="00A66A59"/>
    <w:rsid w:val="00A7175C"/>
    <w:rsid w:val="00A74A45"/>
    <w:rsid w:val="00A83E7B"/>
    <w:rsid w:val="00A8656F"/>
    <w:rsid w:val="00AB7FE5"/>
    <w:rsid w:val="00AC1E5A"/>
    <w:rsid w:val="00AE449F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97B57"/>
    <w:rsid w:val="00CA5CD9"/>
    <w:rsid w:val="00CC25BF"/>
    <w:rsid w:val="00CC5ED4"/>
    <w:rsid w:val="00D04093"/>
    <w:rsid w:val="00D0794D"/>
    <w:rsid w:val="00D140DF"/>
    <w:rsid w:val="00D170A9"/>
    <w:rsid w:val="00D170FB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20CE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8237F"/>
  <w15:chartTrackingRefBased/>
  <w15:docId w15:val="{5A4844ED-054E-4A93-93F6-EB10B21D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ylehix1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hix1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ix1\AppData\Roaming\Microsoft\Templates\Social%20media%20market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94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Hix</dc:creator>
  <cp:keywords/>
  <dc:description/>
  <cp:lastModifiedBy>Hix, Kyle</cp:lastModifiedBy>
  <cp:revision>7</cp:revision>
  <cp:lastPrinted>2025-02-27T16:17:00Z</cp:lastPrinted>
  <dcterms:created xsi:type="dcterms:W3CDTF">2024-12-11T21:36:00Z</dcterms:created>
  <dcterms:modified xsi:type="dcterms:W3CDTF">2025-02-27T21:29:00Z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